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158B0" w14:textId="77777777" w:rsidR="00606DFE" w:rsidRDefault="00000000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LAB 2</w:t>
      </w:r>
    </w:p>
    <w:p w14:paraId="59845045" w14:textId="77777777" w:rsidR="00606DFE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Task 1</w:t>
      </w:r>
    </w:p>
    <w:p w14:paraId="568B1875" w14:textId="4952D27F" w:rsidR="00606DFE" w:rsidRDefault="00000000" w:rsidP="007A41F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Quick Sorting Algorithm</w:t>
      </w:r>
    </w:p>
    <w:p w14:paraId="6969EDC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1. </w:t>
      </w:r>
      <w:r w:rsidRPr="0064678C">
        <w:rPr>
          <w:rFonts w:ascii="Consolas" w:hAnsi="Consolas" w:cs="Courier New"/>
          <w:b/>
          <w:bCs/>
          <w:color w:val="880000"/>
          <w:sz w:val="20"/>
          <w:szCs w:val="20"/>
        </w:rPr>
        <w:t>#include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&lt;iostream&gt;</w:t>
      </w:r>
    </w:p>
    <w:p w14:paraId="1FD3D87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2. </w:t>
      </w:r>
      <w:r w:rsidRPr="0064678C">
        <w:rPr>
          <w:rFonts w:ascii="Consolas" w:hAnsi="Consolas" w:cs="Courier New"/>
          <w:b/>
          <w:bCs/>
          <w:color w:val="880000"/>
          <w:sz w:val="20"/>
          <w:szCs w:val="20"/>
        </w:rPr>
        <w:t>#include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&lt;vector&gt;</w:t>
      </w:r>
    </w:p>
    <w:p w14:paraId="1D2419A9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3.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using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namespace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std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 </w:t>
      </w:r>
    </w:p>
    <w:p w14:paraId="0CF9265D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4.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4D417994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5.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partition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vector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&lt;int&gt;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&amp;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proofErr w:type="spellEnd"/>
      <w:proofErr w:type="gram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low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high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&amp;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count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&amp;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loop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){</w:t>
      </w:r>
    </w:p>
    <w:p w14:paraId="63E1FAA8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6.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pivot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high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];</w:t>
      </w:r>
      <w:proofErr w:type="gramEnd"/>
    </w:p>
    <w:p w14:paraId="6F59DB5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7.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low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-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6540906A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8.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78F11D6D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9.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for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j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low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j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high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-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j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++){</w:t>
      </w:r>
    </w:p>
    <w:p w14:paraId="5502E684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10.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if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j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pivot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){</w:t>
      </w:r>
      <w:proofErr w:type="gramEnd"/>
    </w:p>
    <w:p w14:paraId="6B5242F9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11.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+;</w:t>
      </w:r>
      <w:proofErr w:type="gramEnd"/>
    </w:p>
    <w:p w14:paraId="4DE02F4F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12.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           swap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],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j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]);</w:t>
      </w:r>
    </w:p>
    <w:p w14:paraId="2C83D66C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13.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  count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+;</w:t>
      </w:r>
      <w:proofErr w:type="gramEnd"/>
    </w:p>
    <w:p w14:paraId="58C5B63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14.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33EC32AC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15.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       loop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+;</w:t>
      </w:r>
      <w:proofErr w:type="gramEnd"/>
    </w:p>
    <w:p w14:paraId="0760D065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16.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2827795A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17.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0D673030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18.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   swap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],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high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]);</w:t>
      </w:r>
    </w:p>
    <w:p w14:paraId="4AB067A5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19.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return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i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6C850659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proofErr w:type="gramStart"/>
      <w:r w:rsidRPr="0064678C">
        <w:rPr>
          <w:rFonts w:ascii="Consolas" w:hAnsi="Consolas" w:cs="Courier New"/>
          <w:b/>
          <w:bCs/>
          <w:sz w:val="20"/>
          <w:szCs w:val="20"/>
        </w:rPr>
        <w:t xml:space="preserve">20.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46516344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21.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3B5A06F0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22.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void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quicksort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vector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&lt;int&gt;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&amp;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proofErr w:type="spellEnd"/>
      <w:proofErr w:type="gram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low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high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&amp;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count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&amp;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loop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){</w:t>
      </w:r>
    </w:p>
    <w:p w14:paraId="07C8F9DC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23.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if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low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high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){</w:t>
      </w:r>
      <w:proofErr w:type="gramEnd"/>
    </w:p>
    <w:p w14:paraId="44262A23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24.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pi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partition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low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high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count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loop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  </w:t>
      </w:r>
    </w:p>
    <w:p w14:paraId="072B69EB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25.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       quicksort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low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pi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-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count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loop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278B10BF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26.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       quicksort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pi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high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count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loop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1D0E47F4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27.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47EB29F1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proofErr w:type="gramStart"/>
      <w:r w:rsidRPr="0064678C">
        <w:rPr>
          <w:rFonts w:ascii="Consolas" w:hAnsi="Consolas" w:cs="Courier New"/>
          <w:b/>
          <w:bCs/>
          <w:sz w:val="20"/>
          <w:szCs w:val="20"/>
        </w:rPr>
        <w:t xml:space="preserve">28.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23B4D546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29.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6B66A649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30.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main 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(){</w:t>
      </w:r>
      <w:proofErr w:type="gramEnd"/>
    </w:p>
    <w:p w14:paraId="5C061FC6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31.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   vector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&lt;int&gt;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7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8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9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5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2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6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3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4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};</w:t>
      </w:r>
      <w:proofErr w:type="gramEnd"/>
    </w:p>
    <w:p w14:paraId="71FDE670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32.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.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size</w:t>
      </w:r>
      <w:proofErr w:type="spellEnd"/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();</w:t>
      </w:r>
    </w:p>
    <w:p w14:paraId="347E4C0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33.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count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6C376D66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34.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loop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256CDF7D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35.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   quicksort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n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-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count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loop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5CC67495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36.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"Number of Swaps: "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count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endl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44735E7B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37.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"Number of loops: "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loop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endl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18FC732C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38.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 xml:space="preserve">"Sorted array: </w:t>
      </w:r>
      <w:proofErr w:type="gramStart"/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"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27DB1456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39.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for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n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++){</w:t>
      </w:r>
    </w:p>
    <w:p w14:paraId="1AA7E74F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40.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]&lt;&lt;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 xml:space="preserve">" </w:t>
      </w:r>
      <w:proofErr w:type="gramStart"/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"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366180CA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41.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55969CF9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92371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42.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3030F0EB" w14:textId="77777777" w:rsidR="0064678C" w:rsidRDefault="0064678C" w:rsidP="007A41FC">
      <w:pPr>
        <w:rPr>
          <w:rFonts w:ascii="Consolas" w:eastAsia="Times New Roman" w:hAnsi="Consolas"/>
          <w:noProof/>
          <w:color w:val="89DDFF"/>
          <w:kern w:val="0"/>
          <w:sz w:val="20"/>
          <w:szCs w:val="20"/>
          <w:lang w:eastAsia="en-GB"/>
        </w:rPr>
      </w:pPr>
    </w:p>
    <w:tbl>
      <w:tblPr>
        <w:tblpPr w:leftFromText="180" w:rightFromText="180" w:vertAnchor="text" w:horzAnchor="page" w:tblpX="6225" w:tblpY="34"/>
        <w:tblW w:w="4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4"/>
        <w:gridCol w:w="1644"/>
        <w:gridCol w:w="1539"/>
      </w:tblGrid>
      <w:tr w:rsidR="0064678C" w14:paraId="6DB59D2A" w14:textId="77777777" w:rsidTr="0064678C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D6E4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bookmarkStart w:id="0" w:name="_Hlk189663604"/>
          </w:p>
        </w:tc>
        <w:tc>
          <w:tcPr>
            <w:tcW w:w="1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BF38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LOOPS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EB1BE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SWAPS</w:t>
            </w:r>
          </w:p>
        </w:tc>
      </w:tr>
      <w:tr w:rsidR="0064678C" w14:paraId="54FF277E" w14:textId="77777777" w:rsidTr="0064678C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379C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BEST</w:t>
            </w:r>
          </w:p>
        </w:tc>
        <w:tc>
          <w:tcPr>
            <w:tcW w:w="1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1567B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45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7B70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45</w:t>
            </w:r>
          </w:p>
        </w:tc>
      </w:tr>
      <w:tr w:rsidR="0064678C" w14:paraId="547B38E8" w14:textId="77777777" w:rsidTr="0064678C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AE244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WORSE</w:t>
            </w:r>
          </w:p>
        </w:tc>
        <w:tc>
          <w:tcPr>
            <w:tcW w:w="1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2E35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45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4897C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20</w:t>
            </w:r>
          </w:p>
        </w:tc>
      </w:tr>
      <w:tr w:rsidR="0064678C" w14:paraId="1CC25DBF" w14:textId="77777777" w:rsidTr="0064678C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2F47A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AVG</w:t>
            </w:r>
          </w:p>
        </w:tc>
        <w:tc>
          <w:tcPr>
            <w:tcW w:w="1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97C8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22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094A0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14</w:t>
            </w:r>
          </w:p>
        </w:tc>
      </w:tr>
    </w:tbl>
    <w:bookmarkEnd w:id="0"/>
    <w:p w14:paraId="1DCC8B9A" w14:textId="02592018" w:rsidR="0064678C" w:rsidRPr="007A41FC" w:rsidRDefault="0064678C" w:rsidP="007A41FC">
      <w:pPr>
        <w:rPr>
          <w:rFonts w:ascii="Times New Roman" w:hAnsi="Times New Roman"/>
          <w:b/>
          <w:bCs/>
        </w:rPr>
      </w:pPr>
      <w:r>
        <w:rPr>
          <w:rFonts w:ascii="Consolas" w:eastAsia="Times New Roman" w:hAnsi="Consolas"/>
          <w:noProof/>
          <w:color w:val="89DDFF"/>
          <w:kern w:val="0"/>
          <w:sz w:val="20"/>
          <w:szCs w:val="20"/>
          <w:lang w:eastAsia="en-GB"/>
        </w:rPr>
        <w:drawing>
          <wp:inline distT="0" distB="0" distL="0" distR="0" wp14:anchorId="3C62F001" wp14:editId="3A9E3227">
            <wp:extent cx="3108758" cy="1736564"/>
            <wp:effectExtent l="0" t="0" r="0" b="0"/>
            <wp:docPr id="215168342" name="Picture 1" descr="A computer screen shot of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758" cy="17365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AF66F13" w14:textId="77777777" w:rsidR="0064678C" w:rsidRDefault="0064678C">
      <w:pPr>
        <w:rPr>
          <w:rFonts w:ascii="Times New Roman" w:hAnsi="Times New Roman"/>
          <w:b/>
          <w:bCs/>
        </w:rPr>
      </w:pPr>
    </w:p>
    <w:p w14:paraId="2BEA4F31" w14:textId="58F5DB99" w:rsidR="00606DFE" w:rsidRPr="0064678C" w:rsidRDefault="00000000">
      <w:pPr>
        <w:rPr>
          <w:rFonts w:ascii="Times New Roman" w:hAnsi="Times New Roman"/>
          <w:b/>
          <w:bCs/>
        </w:rPr>
      </w:pPr>
      <w:r w:rsidRPr="0064678C">
        <w:rPr>
          <w:rFonts w:ascii="Times New Roman" w:hAnsi="Times New Roman"/>
          <w:b/>
          <w:bCs/>
        </w:rPr>
        <w:lastRenderedPageBreak/>
        <w:t>PIVOT ELEMENT AS FIRST</w:t>
      </w:r>
    </w:p>
    <w:p w14:paraId="6A9D18DF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1</w:t>
      </w:r>
      <w:r w:rsidRPr="0064678C">
        <w:rPr>
          <w:rFonts w:ascii="Consolas" w:hAnsi="Consolas" w:cs="Courier New"/>
          <w:b/>
          <w:bCs/>
          <w:sz w:val="22"/>
          <w:szCs w:val="22"/>
        </w:rPr>
        <w:t xml:space="preserve">. </w:t>
      </w:r>
      <w:r w:rsidRPr="0064678C">
        <w:rPr>
          <w:rFonts w:ascii="Consolas" w:hAnsi="Consolas" w:cs="Courier New"/>
          <w:b/>
          <w:bCs/>
          <w:color w:val="880000"/>
          <w:sz w:val="22"/>
          <w:szCs w:val="22"/>
        </w:rPr>
        <w:t>#include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2"/>
          <w:szCs w:val="22"/>
        </w:rPr>
        <w:t>&lt;iostream&gt;</w:t>
      </w:r>
    </w:p>
    <w:p w14:paraId="27D01128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 2. </w:t>
      </w:r>
      <w:r w:rsidRPr="0064678C">
        <w:rPr>
          <w:rFonts w:ascii="Consolas" w:hAnsi="Consolas" w:cs="Courier New"/>
          <w:b/>
          <w:bCs/>
          <w:color w:val="880000"/>
          <w:sz w:val="22"/>
          <w:szCs w:val="22"/>
        </w:rPr>
        <w:t>#include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2"/>
          <w:szCs w:val="22"/>
        </w:rPr>
        <w:t>&lt;vector&gt;</w:t>
      </w:r>
    </w:p>
    <w:p w14:paraId="742F05D1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 3.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using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namespace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std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;</w:t>
      </w:r>
      <w:proofErr w:type="gramEnd"/>
    </w:p>
    <w:p w14:paraId="4AFF1E68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 4.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 </w:t>
      </w:r>
    </w:p>
    <w:p w14:paraId="383E62CF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 5.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partition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(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vector</w:t>
      </w:r>
      <w:r w:rsidRPr="0064678C">
        <w:rPr>
          <w:rFonts w:ascii="Consolas" w:hAnsi="Consolas" w:cs="Courier New"/>
          <w:b/>
          <w:bCs/>
          <w:color w:val="008800"/>
          <w:sz w:val="22"/>
          <w:szCs w:val="22"/>
        </w:rPr>
        <w:t>&lt;int&gt;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&amp;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low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high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&amp;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count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&amp;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loop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)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{</w:t>
      </w:r>
    </w:p>
    <w:p w14:paraId="4C616FAC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 6.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pivot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=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[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low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];</w:t>
      </w:r>
      <w:proofErr w:type="gramEnd"/>
    </w:p>
    <w:p w14:paraId="5105F678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 7.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=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low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+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1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;</w:t>
      </w:r>
      <w:proofErr w:type="gramEnd"/>
    </w:p>
    <w:p w14:paraId="6CCD4364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 8.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 </w:t>
      </w:r>
    </w:p>
    <w:p w14:paraId="199F3F74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 9.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for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(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j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=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low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+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1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j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&lt;=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high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j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++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)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{</w:t>
      </w:r>
    </w:p>
    <w:p w14:paraId="0D51FCD1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10.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   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if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(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[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j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]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pivot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)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{</w:t>
      </w:r>
    </w:p>
    <w:p w14:paraId="1D5C8FD5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11.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            swap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(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[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],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[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j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]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);</w:t>
      </w:r>
      <w:proofErr w:type="gramEnd"/>
    </w:p>
    <w:p w14:paraId="030690CF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12.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    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+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+;</w:t>
      </w:r>
      <w:proofErr w:type="gramEnd"/>
    </w:p>
    <w:p w14:paraId="2DEE120B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13.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            count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+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+;</w:t>
      </w:r>
      <w:proofErr w:type="gramEnd"/>
    </w:p>
    <w:p w14:paraId="2136F65C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14.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}</w:t>
      </w:r>
      <w:proofErr w:type="gramEnd"/>
    </w:p>
    <w:p w14:paraId="5495E10A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15.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        loop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+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+;</w:t>
      </w:r>
      <w:proofErr w:type="gramEnd"/>
    </w:p>
    <w:p w14:paraId="14E730A0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16.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}</w:t>
      </w:r>
      <w:proofErr w:type="gramEnd"/>
    </w:p>
    <w:p w14:paraId="04412480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17.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pivot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&lt;&lt;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endl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;</w:t>
      </w:r>
      <w:proofErr w:type="gramEnd"/>
    </w:p>
    <w:p w14:paraId="5221E2B8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18.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    swap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(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[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low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],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[</w:t>
      </w:r>
      <w:proofErr w:type="spellStart"/>
      <w:proofErr w:type="gram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-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1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]);</w:t>
      </w:r>
    </w:p>
    <w:p w14:paraId="79038ABA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19.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return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-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1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;</w:t>
      </w:r>
      <w:proofErr w:type="gramEnd"/>
    </w:p>
    <w:p w14:paraId="17EDF244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proofErr w:type="gramStart"/>
      <w:r w:rsidRPr="0064678C">
        <w:rPr>
          <w:rFonts w:ascii="Consolas" w:hAnsi="Consolas" w:cs="Courier New"/>
          <w:b/>
          <w:bCs/>
          <w:sz w:val="22"/>
          <w:szCs w:val="22"/>
        </w:rPr>
        <w:t xml:space="preserve">20.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}</w:t>
      </w:r>
      <w:proofErr w:type="gramEnd"/>
    </w:p>
    <w:p w14:paraId="1E73D560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21.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 </w:t>
      </w:r>
    </w:p>
    <w:p w14:paraId="5CCD7FF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22.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void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quicksort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(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vector</w:t>
      </w:r>
      <w:r w:rsidRPr="0064678C">
        <w:rPr>
          <w:rFonts w:ascii="Consolas" w:hAnsi="Consolas" w:cs="Courier New"/>
          <w:b/>
          <w:bCs/>
          <w:color w:val="008800"/>
          <w:sz w:val="22"/>
          <w:szCs w:val="22"/>
        </w:rPr>
        <w:t>&lt;int&gt;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&amp;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low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high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&amp;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count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&amp;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loop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)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{</w:t>
      </w:r>
    </w:p>
    <w:p w14:paraId="52B31A7E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23.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if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(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low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high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)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{</w:t>
      </w:r>
    </w:p>
    <w:p w14:paraId="3C0C45F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24.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   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pi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=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partition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(</w:t>
      </w:r>
      <w:proofErr w:type="spellStart"/>
      <w:proofErr w:type="gram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low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high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count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loop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);</w:t>
      </w:r>
    </w:p>
    <w:p w14:paraId="3DE4E7AD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25.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  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quicksort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(</w:t>
      </w:r>
      <w:proofErr w:type="spellStart"/>
      <w:proofErr w:type="gram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low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pi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-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1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count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loop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);</w:t>
      </w:r>
    </w:p>
    <w:p w14:paraId="1198B49D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26.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  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quicksort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(</w:t>
      </w:r>
      <w:proofErr w:type="spellStart"/>
      <w:proofErr w:type="gram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pi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+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1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high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count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loop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);</w:t>
      </w:r>
    </w:p>
    <w:p w14:paraId="2A559991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27.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}</w:t>
      </w:r>
      <w:proofErr w:type="gramEnd"/>
    </w:p>
    <w:p w14:paraId="30F121CC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proofErr w:type="gramStart"/>
      <w:r w:rsidRPr="0064678C">
        <w:rPr>
          <w:rFonts w:ascii="Consolas" w:hAnsi="Consolas" w:cs="Courier New"/>
          <w:b/>
          <w:bCs/>
          <w:sz w:val="22"/>
          <w:szCs w:val="22"/>
        </w:rPr>
        <w:t xml:space="preserve">28.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}</w:t>
      </w:r>
      <w:proofErr w:type="gramEnd"/>
    </w:p>
    <w:p w14:paraId="2DAA6BF2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29.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 </w:t>
      </w:r>
    </w:p>
    <w:p w14:paraId="7DFBFEC6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30.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main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(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)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{</w:t>
      </w:r>
    </w:p>
    <w:p w14:paraId="4769E64B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31.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    vector</w:t>
      </w:r>
      <w:r w:rsidRPr="0064678C">
        <w:rPr>
          <w:rFonts w:ascii="Consolas" w:hAnsi="Consolas" w:cs="Courier New"/>
          <w:b/>
          <w:bCs/>
          <w:color w:val="008800"/>
          <w:sz w:val="22"/>
          <w:szCs w:val="22"/>
        </w:rPr>
        <w:t>&lt;int&gt;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=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{</w:t>
      </w:r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10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40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80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70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50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};</w:t>
      </w:r>
      <w:proofErr w:type="gramEnd"/>
    </w:p>
    <w:p w14:paraId="44B4A888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32.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n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=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.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size</w:t>
      </w:r>
      <w:proofErr w:type="spellEnd"/>
      <w:proofErr w:type="gram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();</w:t>
      </w:r>
    </w:p>
    <w:p w14:paraId="61B248B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33.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count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=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0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;</w:t>
      </w:r>
      <w:proofErr w:type="gramEnd"/>
    </w:p>
    <w:p w14:paraId="0F9C701F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34.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loop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=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0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;</w:t>
      </w:r>
      <w:proofErr w:type="gramEnd"/>
    </w:p>
    <w:p w14:paraId="7F860E5B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35.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quicksort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(</w:t>
      </w:r>
      <w:proofErr w:type="spellStart"/>
      <w:proofErr w:type="gram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0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n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-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1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count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,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loop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);</w:t>
      </w:r>
    </w:p>
    <w:p w14:paraId="54E1A2A2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36.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</w:p>
    <w:p w14:paraId="6F28F824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37.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2"/>
          <w:szCs w:val="22"/>
        </w:rPr>
        <w:t>"Number of Swaps: "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count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endl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;</w:t>
      </w:r>
      <w:proofErr w:type="gramEnd"/>
    </w:p>
    <w:p w14:paraId="11C46E5F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38.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2"/>
          <w:szCs w:val="22"/>
        </w:rPr>
        <w:t>"Number of loops: "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loop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endl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;</w:t>
      </w:r>
      <w:proofErr w:type="gramEnd"/>
    </w:p>
    <w:p w14:paraId="37CAFE91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39.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2"/>
          <w:szCs w:val="22"/>
        </w:rPr>
        <w:t xml:space="preserve">"Sorted array: </w:t>
      </w:r>
      <w:proofErr w:type="gramStart"/>
      <w:r w:rsidRPr="0064678C">
        <w:rPr>
          <w:rFonts w:ascii="Consolas" w:hAnsi="Consolas" w:cs="Courier New"/>
          <w:b/>
          <w:bCs/>
          <w:color w:val="008800"/>
          <w:sz w:val="22"/>
          <w:szCs w:val="22"/>
        </w:rPr>
        <w:t>"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;</w:t>
      </w:r>
      <w:proofErr w:type="gramEnd"/>
    </w:p>
    <w:p w14:paraId="0194C22B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40.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for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(</w:t>
      </w:r>
      <w:r w:rsidRPr="0064678C">
        <w:rPr>
          <w:rFonts w:ascii="Consolas" w:hAnsi="Consolas" w:cs="Courier New"/>
          <w:b/>
          <w:bCs/>
          <w:color w:val="000088"/>
          <w:sz w:val="22"/>
          <w:szCs w:val="22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=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2"/>
          <w:szCs w:val="22"/>
        </w:rPr>
        <w:t>0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n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++)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{</w:t>
      </w:r>
    </w:p>
    <w:p w14:paraId="42E995A8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41.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  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arr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[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]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2"/>
          <w:szCs w:val="22"/>
        </w:rPr>
        <w:t xml:space="preserve">" </w:t>
      </w:r>
      <w:proofErr w:type="gramStart"/>
      <w:r w:rsidRPr="0064678C">
        <w:rPr>
          <w:rFonts w:ascii="Consolas" w:hAnsi="Consolas" w:cs="Courier New"/>
          <w:b/>
          <w:bCs/>
          <w:color w:val="008800"/>
          <w:sz w:val="22"/>
          <w:szCs w:val="22"/>
        </w:rPr>
        <w:t>"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;</w:t>
      </w:r>
      <w:proofErr w:type="gramEnd"/>
    </w:p>
    <w:p w14:paraId="161F240E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42.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}</w:t>
      </w:r>
      <w:proofErr w:type="gramEnd"/>
    </w:p>
    <w:p w14:paraId="43B6D9BE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proofErr w:type="gramStart"/>
      <w:r w:rsidRPr="0064678C">
        <w:rPr>
          <w:rFonts w:ascii="Consolas" w:hAnsi="Consolas" w:cs="Courier New"/>
          <w:b/>
          <w:bCs/>
          <w:sz w:val="22"/>
          <w:szCs w:val="22"/>
        </w:rPr>
        <w:t xml:space="preserve">43. </w:t>
      </w:r>
      <w:r w:rsidRPr="0064678C">
        <w:rPr>
          <w:rFonts w:ascii="Consolas" w:hAnsi="Consolas" w:cs="Courier New"/>
          <w:b/>
          <w:bCs/>
          <w:color w:val="666600"/>
          <w:sz w:val="22"/>
          <w:szCs w:val="22"/>
        </w:rPr>
        <w:t>}</w:t>
      </w:r>
      <w:proofErr w:type="gramEnd"/>
    </w:p>
    <w:p w14:paraId="58CC31C0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88158"/>
        <w:rPr>
          <w:rFonts w:ascii="Consolas" w:hAnsi="Consolas" w:cs="Courier New"/>
          <w:b/>
          <w:bCs/>
          <w:sz w:val="22"/>
          <w:szCs w:val="22"/>
        </w:rPr>
      </w:pPr>
      <w:r w:rsidRPr="0064678C">
        <w:rPr>
          <w:rFonts w:ascii="Consolas" w:hAnsi="Consolas" w:cs="Courier New"/>
          <w:b/>
          <w:bCs/>
          <w:sz w:val="22"/>
          <w:szCs w:val="22"/>
        </w:rPr>
        <w:t xml:space="preserve">44. </w:t>
      </w:r>
      <w:r w:rsidRPr="0064678C">
        <w:rPr>
          <w:rFonts w:ascii="Consolas" w:hAnsi="Consolas" w:cs="Courier New"/>
          <w:b/>
          <w:bCs/>
          <w:color w:val="000000"/>
          <w:sz w:val="22"/>
          <w:szCs w:val="22"/>
        </w:rPr>
        <w:t> </w:t>
      </w:r>
    </w:p>
    <w:p w14:paraId="5FA18320" w14:textId="77777777" w:rsidR="0064678C" w:rsidRPr="0064678C" w:rsidRDefault="0064678C">
      <w:pPr>
        <w:rPr>
          <w:rFonts w:ascii="Times New Roman" w:hAnsi="Times New Roman"/>
          <w:b/>
          <w:bCs/>
          <w:noProof/>
          <w:sz w:val="28"/>
          <w:szCs w:val="28"/>
        </w:rPr>
      </w:pPr>
    </w:p>
    <w:tbl>
      <w:tblPr>
        <w:tblpPr w:leftFromText="180" w:rightFromText="180" w:vertAnchor="text" w:horzAnchor="page" w:tblpX="6097" w:tblpY="-25"/>
        <w:tblW w:w="38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0"/>
        <w:gridCol w:w="1408"/>
        <w:gridCol w:w="1318"/>
      </w:tblGrid>
      <w:tr w:rsidR="0064678C" w14:paraId="44053011" w14:textId="77777777" w:rsidTr="0064678C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11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A153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4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E7F5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LOOPS</w:t>
            </w:r>
          </w:p>
        </w:tc>
        <w:tc>
          <w:tcPr>
            <w:tcW w:w="13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F971E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SWAPS</w:t>
            </w:r>
          </w:p>
        </w:tc>
      </w:tr>
      <w:tr w:rsidR="0064678C" w14:paraId="09BB5DEC" w14:textId="77777777" w:rsidTr="0064678C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11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1D1AC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BEST</w:t>
            </w:r>
          </w:p>
        </w:tc>
        <w:tc>
          <w:tcPr>
            <w:tcW w:w="14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570A0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45</w:t>
            </w:r>
          </w:p>
        </w:tc>
        <w:tc>
          <w:tcPr>
            <w:tcW w:w="13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E8C5C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45</w:t>
            </w:r>
          </w:p>
        </w:tc>
      </w:tr>
      <w:tr w:rsidR="0064678C" w14:paraId="4EE4CA45" w14:textId="77777777" w:rsidTr="0064678C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1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ED88F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WORSE</w:t>
            </w:r>
          </w:p>
        </w:tc>
        <w:tc>
          <w:tcPr>
            <w:tcW w:w="14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DE22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45</w:t>
            </w:r>
          </w:p>
        </w:tc>
        <w:tc>
          <w:tcPr>
            <w:tcW w:w="13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A5AD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20</w:t>
            </w:r>
          </w:p>
        </w:tc>
      </w:tr>
      <w:tr w:rsidR="0064678C" w14:paraId="48C6B8E5" w14:textId="77777777" w:rsidTr="0064678C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1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C8A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AVG</w:t>
            </w:r>
          </w:p>
        </w:tc>
        <w:tc>
          <w:tcPr>
            <w:tcW w:w="14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C4AF1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22</w:t>
            </w:r>
          </w:p>
        </w:tc>
        <w:tc>
          <w:tcPr>
            <w:tcW w:w="13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40452" w14:textId="77777777" w:rsidR="0064678C" w:rsidRDefault="0064678C" w:rsidP="006467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14</w:t>
            </w:r>
          </w:p>
        </w:tc>
      </w:tr>
    </w:tbl>
    <w:p w14:paraId="0C2D0954" w14:textId="67DE8BAE" w:rsidR="00606DFE" w:rsidRDefault="0064678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5C983035" wp14:editId="557E4309">
            <wp:extent cx="2562450" cy="1158947"/>
            <wp:effectExtent l="0" t="0" r="9300" b="0"/>
            <wp:docPr id="639766953" name="Picture 1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r="55292" b="-8251"/>
                    <a:stretch>
                      <a:fillRect/>
                    </a:stretch>
                  </pic:blipFill>
                  <pic:spPr>
                    <a:xfrm>
                      <a:off x="0" y="0"/>
                      <a:ext cx="2562450" cy="11589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966F7DC" w14:textId="050B8CC6" w:rsidR="00606DFE" w:rsidRDefault="00606DFE"/>
    <w:p w14:paraId="0E3F9A1A" w14:textId="77777777" w:rsidR="00606DFE" w:rsidRDefault="00606DFE">
      <w:pPr>
        <w:rPr>
          <w:rFonts w:ascii="Times New Roman" w:hAnsi="Times New Roman"/>
          <w:b/>
          <w:bCs/>
        </w:rPr>
      </w:pPr>
    </w:p>
    <w:p w14:paraId="39078F7E" w14:textId="77777777" w:rsidR="00606DFE" w:rsidRDefault="00606DFE">
      <w:pPr>
        <w:rPr>
          <w:rFonts w:ascii="Times New Roman" w:hAnsi="Times New Roman"/>
          <w:b/>
          <w:bCs/>
        </w:rPr>
      </w:pPr>
    </w:p>
    <w:p w14:paraId="7218A984" w14:textId="77777777" w:rsidR="00606DFE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TASK 2</w:t>
      </w:r>
    </w:p>
    <w:p w14:paraId="372C1781" w14:textId="77777777" w:rsidR="00606DFE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Decimal to Binary (Iterative)</w:t>
      </w:r>
    </w:p>
    <w:p w14:paraId="2512C92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1. </w:t>
      </w:r>
      <w:r w:rsidRPr="0064678C">
        <w:rPr>
          <w:rFonts w:ascii="Consolas" w:hAnsi="Consolas" w:cs="Courier New"/>
          <w:b/>
          <w:bCs/>
          <w:color w:val="880000"/>
          <w:sz w:val="20"/>
          <w:szCs w:val="20"/>
        </w:rPr>
        <w:t>#include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&lt;iostream&gt;</w:t>
      </w:r>
    </w:p>
    <w:p w14:paraId="5CBBA70C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2.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using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namespace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std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260454F2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3.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0F3B9CBC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4.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main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7CF8A372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5.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binary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place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69A353BB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6.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39D02EEF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7.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 xml:space="preserve">"Enter a decimal number: </w:t>
      </w:r>
      <w:proofErr w:type="gramStart"/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"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02A56649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8.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cin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&gt;&gt;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1E51C1BC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9.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4181FA2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10.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originalDecimal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</w:p>
    <w:p w14:paraId="32668522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11.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220E3076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12.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while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&gt;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1565E0CF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13.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remainder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%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2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006E12AF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14.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binary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remainder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*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place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19CF80DE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15.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place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*=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488F8E74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16.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/=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2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4658DA42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17.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59B9FD8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18.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4F3FFEEE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19.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"The binary of "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originalDecimal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" is: "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binary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endl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6523D6F6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20.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2AFA87CA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21.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return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683823DA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sz w:val="20"/>
          <w:szCs w:val="20"/>
        </w:rPr>
      </w:pPr>
      <w:proofErr w:type="gramStart"/>
      <w:r w:rsidRPr="0064678C">
        <w:rPr>
          <w:rFonts w:ascii="Consolas" w:hAnsi="Consolas" w:cs="Courier New"/>
          <w:b/>
          <w:bCs/>
          <w:sz w:val="20"/>
          <w:szCs w:val="20"/>
        </w:rPr>
        <w:t xml:space="preserve">22.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517D7D7E" w14:textId="564438B1" w:rsidR="0064678C" w:rsidRPr="0064678C" w:rsidRDefault="0064678C" w:rsidP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14903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23.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0332D4C5" w14:textId="77777777" w:rsidR="0064678C" w:rsidRDefault="0064678C">
      <w:pPr>
        <w:rPr>
          <w:rFonts w:ascii="Times New Roman" w:hAnsi="Times New Roman"/>
          <w:b/>
          <w:bCs/>
          <w:noProof/>
        </w:rPr>
      </w:pPr>
    </w:p>
    <w:p w14:paraId="3DF0CEA8" w14:textId="3F679102" w:rsidR="00606DFE" w:rsidRDefault="00000000">
      <w:r>
        <w:rPr>
          <w:rFonts w:ascii="Times New Roman" w:hAnsi="Times New Roman"/>
          <w:b/>
          <w:bCs/>
          <w:noProof/>
        </w:rPr>
        <w:drawing>
          <wp:inline distT="0" distB="0" distL="0" distR="0" wp14:anchorId="477A6E5A" wp14:editId="3EE85228">
            <wp:extent cx="3353269" cy="724003"/>
            <wp:effectExtent l="0" t="0" r="0" b="0"/>
            <wp:docPr id="1129674382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9" cy="7240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34E5DC" w14:textId="77777777" w:rsidR="00606DFE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Decimal to Binary Recursive</w:t>
      </w:r>
    </w:p>
    <w:p w14:paraId="1C5E9BC8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1. </w:t>
      </w:r>
      <w:r w:rsidRPr="0064678C">
        <w:rPr>
          <w:rFonts w:ascii="Consolas" w:hAnsi="Consolas" w:cs="Courier New"/>
          <w:b/>
          <w:bCs/>
          <w:color w:val="880000"/>
          <w:sz w:val="20"/>
          <w:szCs w:val="20"/>
        </w:rPr>
        <w:t>#include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&lt;iostream&gt;</w:t>
      </w:r>
    </w:p>
    <w:p w14:paraId="748B1069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2.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using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namespace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std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1601744C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3.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50D74DAB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4.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void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decimalToBinary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6ECB6C9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5.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if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0D11C409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6.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proofErr w:type="gramStart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return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7D9A4563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7.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2264E90B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8.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decimalToBinary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/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2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144D0B10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9.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%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2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6AAE23E6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proofErr w:type="gramStart"/>
      <w:r w:rsidRPr="0064678C">
        <w:rPr>
          <w:rFonts w:ascii="Consolas" w:hAnsi="Consolas" w:cs="Courier New"/>
          <w:b/>
          <w:bCs/>
          <w:sz w:val="20"/>
          <w:szCs w:val="20"/>
        </w:rPr>
        <w:t xml:space="preserve">10.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35A42C83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11.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764C5E06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12.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main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6AC01479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13.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65DE4F61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14.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 xml:space="preserve">"Enter a decimal number: </w:t>
      </w:r>
      <w:proofErr w:type="gramStart"/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"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1C982BE2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15.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cin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&gt;&gt;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14D8494E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16.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488104C2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17.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if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18A07500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18.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"The binary of 0 is: 0"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endl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5EB5316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19.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else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6835234B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20.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"The binary of "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 xml:space="preserve">" is: </w:t>
      </w:r>
      <w:proofErr w:type="gramStart"/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"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5997DD25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21.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decimalToBinary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decimal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  <w:proofErr w:type="gramEnd"/>
    </w:p>
    <w:p w14:paraId="320BB9AC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22.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cout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endl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06DEBE2D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23.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2A326ACA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24.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7FD0E783" w14:textId="1B04C0F8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365715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25.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return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14826F63" w14:textId="77777777" w:rsidR="00606DFE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LEETCODE PROBLEM</w:t>
      </w:r>
    </w:p>
    <w:p w14:paraId="6AF7F1B8" w14:textId="77777777" w:rsidR="00606DFE" w:rsidRDefault="00000000">
      <w:r>
        <w:rPr>
          <w:rFonts w:ascii="Times New Roman" w:hAnsi="Times New Roman"/>
          <w:b/>
          <w:bCs/>
        </w:rPr>
        <w:t>Given an m x n 2D binary grid </w:t>
      </w:r>
      <w:proofErr w:type="spellStart"/>
      <w:r>
        <w:rPr>
          <w:rFonts w:ascii="Times New Roman" w:hAnsi="Times New Roman"/>
          <w:b/>
          <w:bCs/>
        </w:rPr>
        <w:t>grid</w:t>
      </w:r>
      <w:proofErr w:type="spellEnd"/>
      <w:r>
        <w:rPr>
          <w:rFonts w:ascii="Times New Roman" w:hAnsi="Times New Roman"/>
          <w:b/>
          <w:bCs/>
        </w:rPr>
        <w:t> which represents a map of '1's (land) and '0's (water), return </w:t>
      </w:r>
      <w:r>
        <w:rPr>
          <w:rFonts w:ascii="Times New Roman" w:hAnsi="Times New Roman"/>
          <w:b/>
          <w:bCs/>
          <w:i/>
          <w:iCs/>
        </w:rPr>
        <w:t>the number of islands</w:t>
      </w:r>
      <w:r>
        <w:rPr>
          <w:rFonts w:ascii="Times New Roman" w:hAnsi="Times New Roman"/>
          <w:b/>
          <w:bCs/>
        </w:rPr>
        <w:t>.</w:t>
      </w:r>
    </w:p>
    <w:p w14:paraId="08FF1BFF" w14:textId="5798D2AE" w:rsidR="0064678C" w:rsidRPr="0064678C" w:rsidRDefault="00000000" w:rsidP="0064678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An island is surrounded by water and is formed by connecting adjacent lands horizontally or </w:t>
      </w:r>
      <w:proofErr w:type="gramStart"/>
      <w:r>
        <w:rPr>
          <w:rFonts w:ascii="Times New Roman" w:hAnsi="Times New Roman"/>
          <w:b/>
          <w:bCs/>
        </w:rPr>
        <w:t>v</w:t>
      </w:r>
      <w:r w:rsidR="0064678C" w:rsidRPr="0064678C">
        <w:rPr>
          <w:rFonts w:ascii="Times New Roman" w:hAnsi="Times New Roman"/>
          <w:b/>
          <w:bCs/>
        </w:rPr>
        <w:t xml:space="preserve"> </w:t>
      </w:r>
      <w:r w:rsidR="0064678C" w:rsidRPr="0064678C">
        <w:rPr>
          <w:rFonts w:ascii="Times New Roman" w:hAnsi="Times New Roman"/>
          <w:b/>
          <w:bCs/>
        </w:rPr>
        <w:t> class</w:t>
      </w:r>
      <w:proofErr w:type="gramEnd"/>
      <w:r w:rsidR="0064678C" w:rsidRPr="0064678C">
        <w:rPr>
          <w:rFonts w:ascii="Times New Roman" w:hAnsi="Times New Roman"/>
          <w:b/>
          <w:bCs/>
        </w:rPr>
        <w:t xml:space="preserve"> Solution {</w:t>
      </w:r>
    </w:p>
    <w:p w14:paraId="26D866D4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>
        <w:rPr>
          <w:rFonts w:ascii="Consolas" w:hAnsi="Consolas" w:cs="Courier New"/>
          <w:sz w:val="17"/>
          <w:szCs w:val="17"/>
        </w:rPr>
        <w:t xml:space="preserve"> 1</w:t>
      </w:r>
      <w:r w:rsidRPr="0064678C">
        <w:rPr>
          <w:rFonts w:ascii="Consolas" w:hAnsi="Consolas" w:cs="Courier New"/>
          <w:b/>
          <w:bCs/>
          <w:sz w:val="20"/>
          <w:szCs w:val="20"/>
        </w:rPr>
        <w:t xml:space="preserve">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public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:</w:t>
      </w:r>
    </w:p>
    <w:p w14:paraId="56ED8D15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2.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numIslands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vector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vector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&lt;char&gt;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&gt;&amp;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grid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724A5610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3.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constexpr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dirs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gramEnd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4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][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2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{{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-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{-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1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}};</w:t>
      </w:r>
    </w:p>
    <w:p w14:paraId="28D4922F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4.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m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grid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.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size</w:t>
      </w:r>
      <w:proofErr w:type="spellEnd"/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();</w:t>
      </w:r>
    </w:p>
    <w:p w14:paraId="7DF8DDFA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5.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spellStart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grid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].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size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();</w:t>
      </w:r>
    </w:p>
    <w:p w14:paraId="4F68B5E8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6.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ans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7F17694F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7.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402FE858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8.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auto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bfs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&amp;](</w:t>
      </w:r>
      <w:proofErr w:type="gramEnd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r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c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08F1607F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 9.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     queue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pair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&gt;&gt;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q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{{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r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c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}}};</w:t>
      </w:r>
    </w:p>
    <w:p w14:paraId="2F0FAA86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10.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     grid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r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][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c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'2</w:t>
      </w:r>
      <w:proofErr w:type="gramStart"/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'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</w:t>
      </w:r>
      <w:r w:rsidRPr="0064678C">
        <w:rPr>
          <w:rFonts w:ascii="Consolas" w:hAnsi="Consolas" w:cs="Courier New"/>
          <w:b/>
          <w:bCs/>
          <w:color w:val="880000"/>
          <w:sz w:val="20"/>
          <w:szCs w:val="20"/>
        </w:rPr>
        <w:t>/</w:t>
      </w:r>
      <w:proofErr w:type="gramEnd"/>
      <w:r w:rsidRPr="0064678C">
        <w:rPr>
          <w:rFonts w:ascii="Consolas" w:hAnsi="Consolas" w:cs="Courier New"/>
          <w:b/>
          <w:bCs/>
          <w:color w:val="880000"/>
          <w:sz w:val="20"/>
          <w:szCs w:val="20"/>
        </w:rPr>
        <w:t>/ Mark '2' as visited.</w:t>
      </w:r>
    </w:p>
    <w:p w14:paraId="070DADFA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11.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while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(!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q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.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empty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())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32D7F463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12.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auto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j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q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.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front</w:t>
      </w:r>
      <w:proofErr w:type="spellEnd"/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();</w:t>
      </w:r>
    </w:p>
    <w:p w14:paraId="21C74605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13.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q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.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pop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74D5EF4D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14.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for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auto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&amp;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dx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dy</w:t>
      </w:r>
      <w:proofErr w:type="spellEnd"/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:</w:t>
      </w:r>
      <w:proofErr w:type="gram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dirs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4E4A53BC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15.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x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dx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147B2964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16.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y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j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dy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53EFAFDA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17.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if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x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||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x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m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||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y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||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y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</w:p>
    <w:p w14:paraId="2D3A25D3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18.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  </w:t>
      </w:r>
      <w:proofErr w:type="gramStart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continue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2AC9CB26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19.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if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grid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x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][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y</w:t>
      </w:r>
      <w:proofErr w:type="gramStart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!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'1'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</w:p>
    <w:p w14:paraId="1A832CD3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20.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  </w:t>
      </w:r>
      <w:proofErr w:type="gramStart"/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continue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355B6116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21.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q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.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emplace</w:t>
      </w:r>
      <w:proofErr w:type="spellEnd"/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x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y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0DA858F2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22.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         grid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x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][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y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'2</w:t>
      </w:r>
      <w:proofErr w:type="gramStart"/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'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 </w:t>
      </w:r>
      <w:r w:rsidRPr="0064678C">
        <w:rPr>
          <w:rFonts w:ascii="Consolas" w:hAnsi="Consolas" w:cs="Courier New"/>
          <w:b/>
          <w:bCs/>
          <w:color w:val="880000"/>
          <w:sz w:val="20"/>
          <w:szCs w:val="20"/>
        </w:rPr>
        <w:t>/</w:t>
      </w:r>
      <w:proofErr w:type="gramEnd"/>
      <w:r w:rsidRPr="0064678C">
        <w:rPr>
          <w:rFonts w:ascii="Consolas" w:hAnsi="Consolas" w:cs="Courier New"/>
          <w:b/>
          <w:bCs/>
          <w:color w:val="880000"/>
          <w:sz w:val="20"/>
          <w:szCs w:val="20"/>
        </w:rPr>
        <w:t>/ Mark '2' as visited.</w:t>
      </w:r>
    </w:p>
    <w:p w14:paraId="0E68E820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23.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699DCD8B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24.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65E336FE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25.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</w:p>
    <w:p w14:paraId="58C1A4E2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26.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17DF608C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27.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for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m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++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</w:p>
    <w:p w14:paraId="6F87AAA8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28.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for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int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j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6666"/>
          <w:sz w:val="20"/>
          <w:szCs w:val="20"/>
        </w:rPr>
        <w:t>0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j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&lt;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n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++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j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</w:p>
    <w:p w14:paraId="42AADA0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29.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if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grid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[</w:t>
      </w:r>
      <w:proofErr w:type="spell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][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j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]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==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008800"/>
          <w:sz w:val="20"/>
          <w:szCs w:val="20"/>
        </w:rPr>
        <w:t>'1'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{</w:t>
      </w:r>
    </w:p>
    <w:p w14:paraId="2F7B2712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30.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bfs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,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j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22969FED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31.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   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++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ans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07821E65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32.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 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25D4AD42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33.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6B078907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34.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  </w:t>
      </w:r>
      <w:r w:rsidRPr="0064678C">
        <w:rPr>
          <w:rFonts w:ascii="Consolas" w:hAnsi="Consolas" w:cs="Courier New"/>
          <w:b/>
          <w:bCs/>
          <w:color w:val="000088"/>
          <w:sz w:val="20"/>
          <w:szCs w:val="20"/>
        </w:rPr>
        <w:t>return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ans</w:t>
      </w:r>
      <w:proofErr w:type="spell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  <w:proofErr w:type="gramEnd"/>
    </w:p>
    <w:p w14:paraId="1B20B965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35. </w:t>
      </w:r>
      <w:proofErr w:type="gramStart"/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 xml:space="preserve"> 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</w:p>
    <w:p w14:paraId="5175283D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proofErr w:type="gramStart"/>
      <w:r w:rsidRPr="0064678C">
        <w:rPr>
          <w:rFonts w:ascii="Consolas" w:hAnsi="Consolas" w:cs="Courier New"/>
          <w:b/>
          <w:bCs/>
          <w:sz w:val="20"/>
          <w:szCs w:val="20"/>
        </w:rPr>
        <w:t xml:space="preserve">36. </w:t>
      </w:r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}</w:t>
      </w:r>
      <w:proofErr w:type="gramEnd"/>
      <w:r w:rsidRPr="0064678C">
        <w:rPr>
          <w:rFonts w:ascii="Consolas" w:hAnsi="Consolas" w:cs="Courier New"/>
          <w:b/>
          <w:bCs/>
          <w:color w:val="666600"/>
          <w:sz w:val="20"/>
          <w:szCs w:val="20"/>
        </w:rPr>
        <w:t>;</w:t>
      </w:r>
    </w:p>
    <w:p w14:paraId="1695901E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37.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02C68E38" w14:textId="77777777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 xml:space="preserve">38. </w:t>
      </w:r>
      <w:r w:rsidRPr="0064678C">
        <w:rPr>
          <w:rFonts w:ascii="Consolas" w:hAnsi="Consolas" w:cs="Courier New"/>
          <w:b/>
          <w:bCs/>
          <w:color w:val="000000"/>
          <w:sz w:val="20"/>
          <w:szCs w:val="20"/>
        </w:rPr>
        <w:t> </w:t>
      </w:r>
    </w:p>
    <w:p w14:paraId="164A9A1E" w14:textId="21AF6F88" w:rsidR="0064678C" w:rsidRP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b/>
          <w:bCs/>
          <w:sz w:val="20"/>
          <w:szCs w:val="20"/>
        </w:rPr>
      </w:pPr>
      <w:r w:rsidRPr="0064678C">
        <w:rPr>
          <w:rFonts w:ascii="Consolas" w:hAnsi="Consolas" w:cs="Courier New"/>
          <w:b/>
          <w:bCs/>
          <w:sz w:val="20"/>
          <w:szCs w:val="20"/>
        </w:rPr>
        <w:t>39</w:t>
      </w:r>
    </w:p>
    <w:p w14:paraId="470724FA" w14:textId="77777777" w:rsidR="0064678C" w:rsidRDefault="006467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43153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0107FE" w14:textId="2F45E113" w:rsidR="00606DFE" w:rsidRDefault="00606DFE">
      <w:pPr>
        <w:rPr>
          <w:rFonts w:ascii="Times New Roman" w:hAnsi="Times New Roman"/>
          <w:b/>
          <w:bCs/>
        </w:rPr>
      </w:pPr>
    </w:p>
    <w:sectPr w:rsidR="00606DFE" w:rsidSect="0064678C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2F471" w14:textId="77777777" w:rsidR="009805FF" w:rsidRDefault="009805FF">
      <w:pPr>
        <w:spacing w:after="0" w:line="240" w:lineRule="auto"/>
      </w:pPr>
      <w:r>
        <w:separator/>
      </w:r>
    </w:p>
  </w:endnote>
  <w:endnote w:type="continuationSeparator" w:id="0">
    <w:p w14:paraId="0031B7FD" w14:textId="77777777" w:rsidR="009805FF" w:rsidRDefault="0098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890D7" w14:textId="77777777" w:rsidR="009805FF" w:rsidRDefault="009805F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BF77BF9" w14:textId="77777777" w:rsidR="009805FF" w:rsidRDefault="00980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06DFE"/>
    <w:rsid w:val="00606DFE"/>
    <w:rsid w:val="0064678C"/>
    <w:rsid w:val="007A41FC"/>
    <w:rsid w:val="009805FF"/>
    <w:rsid w:val="00EE128E"/>
    <w:rsid w:val="00F8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FA45"/>
  <w15:docId w15:val="{91D0EDE3-4683-493C-AC7A-A8BF8BBB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NormalWeb">
    <w:name w:val="Normal (Web)"/>
    <w:basedOn w:val="Normal"/>
    <w:uiPriority w:val="99"/>
    <w:unhideWhenUsed/>
    <w:rsid w:val="0064678C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0DED0C-3366-4B40-B6B8-F01351960AD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Ranjan</dc:creator>
  <dc:description/>
  <cp:lastModifiedBy>Mohit Ranjan</cp:lastModifiedBy>
  <cp:revision>3</cp:revision>
  <cp:lastPrinted>2025-02-05T10:34:00Z</cp:lastPrinted>
  <dcterms:created xsi:type="dcterms:W3CDTF">2025-02-05T10:24:00Z</dcterms:created>
  <dcterms:modified xsi:type="dcterms:W3CDTF">2025-02-05T10:44:00Z</dcterms:modified>
</cp:coreProperties>
</file>